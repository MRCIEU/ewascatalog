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0687" w:rsidRDefault="000D15B8" w:rsidP="000D15B8">
      <w:pPr>
        <w:pStyle w:val="Title"/>
      </w:pPr>
      <w:r>
        <w:t xml:space="preserve">EWAS Catalog </w:t>
      </w:r>
      <w:bookmarkStart w:id="0" w:name="_Hlk495928125"/>
      <w:bookmarkStart w:id="1" w:name="_GoBack"/>
      <w:r w:rsidR="00FD4589">
        <w:t>Eligibility</w:t>
      </w:r>
      <w:bookmarkEnd w:id="0"/>
      <w:bookmarkEnd w:id="1"/>
      <w:r w:rsidR="00FD4589">
        <w:t xml:space="preserve"> Criteria</w:t>
      </w:r>
    </w:p>
    <w:p w:rsidR="000D15B8" w:rsidRDefault="000D15B8" w:rsidP="000D15B8">
      <w:pPr>
        <w:pStyle w:val="Heading1"/>
      </w:pPr>
      <w:r>
        <w:t>PubMed search terms</w:t>
      </w:r>
    </w:p>
    <w:p w:rsidR="00907D76" w:rsidRPr="00907D76" w:rsidRDefault="000A2595" w:rsidP="00164D97">
      <w:r>
        <w:t>"epigenome-wide" OR "epigenome wide" OR "EWAS" OR "genome-wide AND methylation" OR "genome wide AND methylation"</w:t>
      </w:r>
    </w:p>
    <w:p w:rsidR="00164D97" w:rsidRDefault="00164D97" w:rsidP="000D15B8">
      <w:pPr>
        <w:pStyle w:val="Heading1"/>
      </w:pPr>
      <w:r>
        <w:t>Study eligibility</w:t>
      </w:r>
      <w:r w:rsidR="000D15B8">
        <w:t xml:space="preserve"> </w:t>
      </w:r>
    </w:p>
    <w:p w:rsidR="000D15B8" w:rsidRDefault="00164D97" w:rsidP="00164D97">
      <w:pPr>
        <w:pStyle w:val="Heading2"/>
      </w:pPr>
      <w:r>
        <w:t>Study inclusion</w:t>
      </w:r>
    </w:p>
    <w:p w:rsidR="00164D97" w:rsidRDefault="000A2595" w:rsidP="00164D97">
      <w:r>
        <w:t>Studies are eligible for inclusion in the EWAS Catalog if:</w:t>
      </w:r>
    </w:p>
    <w:p w:rsidR="000A2595" w:rsidRDefault="000A2595" w:rsidP="00164D97">
      <w:pPr>
        <w:pStyle w:val="ListParagraph"/>
        <w:numPr>
          <w:ilvl w:val="0"/>
          <w:numId w:val="5"/>
        </w:numPr>
      </w:pPr>
      <w:r>
        <w:t>Include at least 100,000 CpG sites in the analysis.</w:t>
      </w:r>
    </w:p>
    <w:p w:rsidR="000D15B8" w:rsidRDefault="000A2595" w:rsidP="000A2595">
      <w:pPr>
        <w:pStyle w:val="ListParagraph"/>
        <w:numPr>
          <w:ilvl w:val="0"/>
          <w:numId w:val="5"/>
        </w:numPr>
      </w:pPr>
      <w:r>
        <w:t>Have a sample size of at least 100 individuals.</w:t>
      </w:r>
    </w:p>
    <w:p w:rsidR="00CF2BFC" w:rsidRDefault="00CF2BFC" w:rsidP="000A2595">
      <w:pPr>
        <w:pStyle w:val="ListParagraph"/>
        <w:numPr>
          <w:ilvl w:val="0"/>
          <w:numId w:val="5"/>
        </w:numPr>
      </w:pPr>
      <w:r>
        <w:t>Have studied DNA methylation data.</w:t>
      </w:r>
    </w:p>
    <w:p w:rsidR="000D15B8" w:rsidRDefault="00164D97" w:rsidP="00164D97">
      <w:pPr>
        <w:pStyle w:val="Heading2"/>
      </w:pPr>
      <w:r>
        <w:t>Study e</w:t>
      </w:r>
      <w:r w:rsidR="000D15B8">
        <w:t>xclusion</w:t>
      </w:r>
    </w:p>
    <w:p w:rsidR="00A677C4" w:rsidRDefault="00A677C4" w:rsidP="00A677C4">
      <w:r>
        <w:t>Studies are not eligible for inclusion in the EWAS Catalog if:</w:t>
      </w:r>
    </w:p>
    <w:p w:rsidR="00A677C4" w:rsidRDefault="00A677C4" w:rsidP="00A677C4">
      <w:pPr>
        <w:pStyle w:val="ListParagraph"/>
        <w:numPr>
          <w:ilvl w:val="0"/>
          <w:numId w:val="6"/>
        </w:numPr>
      </w:pPr>
      <w:r>
        <w:t>The DNA methylation data studied was not genome-wide.</w:t>
      </w:r>
    </w:p>
    <w:p w:rsidR="000D15B8" w:rsidRDefault="00A677C4" w:rsidP="00A677C4">
      <w:pPr>
        <w:pStyle w:val="ListParagraph"/>
        <w:numPr>
          <w:ilvl w:val="0"/>
          <w:numId w:val="6"/>
        </w:numPr>
      </w:pPr>
      <w:r>
        <w:t>The study does not include any new EWAS data</w:t>
      </w:r>
      <w:r w:rsidR="008F0376">
        <w:t xml:space="preserve"> (e.g. a review of EWAS on smoking)</w:t>
      </w:r>
      <w:r>
        <w:t>.</w:t>
      </w:r>
    </w:p>
    <w:p w:rsidR="00315D20" w:rsidRDefault="00286347" w:rsidP="00A677C4">
      <w:pPr>
        <w:pStyle w:val="ListParagraph"/>
        <w:numPr>
          <w:ilvl w:val="0"/>
          <w:numId w:val="6"/>
        </w:numPr>
      </w:pPr>
      <w:r>
        <w:t>Not used</w:t>
      </w:r>
      <w:r w:rsidR="00315D20">
        <w:t xml:space="preserve"> human samples.</w:t>
      </w:r>
    </w:p>
    <w:p w:rsidR="00A677C4" w:rsidRDefault="00A677C4" w:rsidP="00A677C4">
      <w:pPr>
        <w:pStyle w:val="Heading1"/>
      </w:pPr>
      <w:r>
        <w:t>PubMed results</w:t>
      </w:r>
    </w:p>
    <w:p w:rsidR="0061772D" w:rsidRDefault="0061772D" w:rsidP="00A677C4">
      <w:r>
        <w:t xml:space="preserve">The PubMed search results are shown in an excel spreadsheet with the columns: PMID, Author (first author), Year (year of publication), Date (date of publication), Title, Abstract, Include. </w:t>
      </w:r>
    </w:p>
    <w:p w:rsidR="00A677C4" w:rsidRPr="00A677C4" w:rsidRDefault="00A677C4" w:rsidP="00A677C4">
      <w:r>
        <w:t>Include column key:</w:t>
      </w:r>
    </w:p>
    <w:p w:rsidR="000D15B8" w:rsidRDefault="000D15B8" w:rsidP="000D15B8">
      <w:pPr>
        <w:pStyle w:val="ListParagraph"/>
        <w:numPr>
          <w:ilvl w:val="0"/>
          <w:numId w:val="4"/>
        </w:numPr>
      </w:pPr>
      <w:r>
        <w:t xml:space="preserve">Y </w:t>
      </w:r>
      <w:r w:rsidR="003534BD">
        <w:t xml:space="preserve">(Yes) </w:t>
      </w:r>
      <w:r>
        <w:t>– extract data and include in the catalog</w:t>
      </w:r>
      <w:r w:rsidR="0061772D">
        <w:t>.</w:t>
      </w:r>
    </w:p>
    <w:p w:rsidR="000D15B8" w:rsidRDefault="000D15B8" w:rsidP="000D15B8">
      <w:pPr>
        <w:pStyle w:val="ListParagraph"/>
        <w:numPr>
          <w:ilvl w:val="0"/>
          <w:numId w:val="4"/>
        </w:numPr>
      </w:pPr>
      <w:r>
        <w:t xml:space="preserve">M </w:t>
      </w:r>
      <w:r w:rsidR="003534BD">
        <w:t xml:space="preserve">(Maybe) </w:t>
      </w:r>
      <w:r w:rsidR="00A9617F">
        <w:t>–</w:t>
      </w:r>
      <w:r>
        <w:t xml:space="preserve"> </w:t>
      </w:r>
      <w:r w:rsidR="00A9617F">
        <w:t xml:space="preserve">paper is relevant but does not satisfy all </w:t>
      </w:r>
      <w:r w:rsidR="00907D76">
        <w:t>of the inclusion/exclusion criteria</w:t>
      </w:r>
      <w:r w:rsidR="00EE03CD">
        <w:t xml:space="preserve"> (e.g. N&lt;100)</w:t>
      </w:r>
      <w:r w:rsidR="0061772D">
        <w:t>.</w:t>
      </w:r>
    </w:p>
    <w:p w:rsidR="000D15B8" w:rsidRDefault="000D15B8" w:rsidP="000D15B8">
      <w:pPr>
        <w:pStyle w:val="ListParagraph"/>
        <w:numPr>
          <w:ilvl w:val="0"/>
          <w:numId w:val="4"/>
        </w:numPr>
      </w:pPr>
      <w:r>
        <w:t xml:space="preserve">R </w:t>
      </w:r>
      <w:r w:rsidR="003534BD">
        <w:t xml:space="preserve">(Review) </w:t>
      </w:r>
      <w:r>
        <w:t>– the paper is a relevant review</w:t>
      </w:r>
      <w:r w:rsidR="0061772D">
        <w:t xml:space="preserve"> but</w:t>
      </w:r>
      <w:r w:rsidR="009B232E">
        <w:t xml:space="preserve"> is unlikely to contain novel results</w:t>
      </w:r>
      <w:r w:rsidR="0061772D">
        <w:t>.</w:t>
      </w:r>
    </w:p>
    <w:p w:rsidR="000D15B8" w:rsidRPr="000D15B8" w:rsidRDefault="000D15B8" w:rsidP="000D15B8">
      <w:pPr>
        <w:pStyle w:val="ListParagraph"/>
        <w:numPr>
          <w:ilvl w:val="0"/>
          <w:numId w:val="4"/>
        </w:numPr>
      </w:pPr>
      <w:r>
        <w:t xml:space="preserve">N </w:t>
      </w:r>
      <w:r w:rsidR="003534BD">
        <w:t xml:space="preserve">(No) </w:t>
      </w:r>
      <w:r>
        <w:t>– paper is not relevant to the catalog</w:t>
      </w:r>
      <w:r w:rsidR="0061772D">
        <w:t>.</w:t>
      </w:r>
    </w:p>
    <w:sectPr w:rsidR="000D15B8" w:rsidRPr="000D15B8" w:rsidSect="005336FD">
      <w:footerReference w:type="firs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35FA" w:rsidRDefault="003935FA" w:rsidP="00906587">
      <w:pPr>
        <w:spacing w:after="0" w:line="240" w:lineRule="auto"/>
      </w:pPr>
      <w:r>
        <w:separator/>
      </w:r>
    </w:p>
  </w:endnote>
  <w:endnote w:type="continuationSeparator" w:id="0">
    <w:p w:rsidR="003935FA" w:rsidRDefault="003935FA" w:rsidP="009065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202592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935FA" w:rsidRDefault="003935F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15B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935FA" w:rsidRDefault="003935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35FA" w:rsidRDefault="003935FA" w:rsidP="00906587">
      <w:pPr>
        <w:spacing w:after="0" w:line="240" w:lineRule="auto"/>
      </w:pPr>
      <w:r>
        <w:separator/>
      </w:r>
    </w:p>
  </w:footnote>
  <w:footnote w:type="continuationSeparator" w:id="0">
    <w:p w:rsidR="003935FA" w:rsidRDefault="003935FA" w:rsidP="009065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5752C"/>
    <w:multiLevelType w:val="hybridMultilevel"/>
    <w:tmpl w:val="C220DD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26E61"/>
    <w:multiLevelType w:val="multilevel"/>
    <w:tmpl w:val="A90E0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686968"/>
    <w:multiLevelType w:val="hybridMultilevel"/>
    <w:tmpl w:val="137029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04778D"/>
    <w:multiLevelType w:val="hybridMultilevel"/>
    <w:tmpl w:val="64C0A4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BF1469"/>
    <w:multiLevelType w:val="hybridMultilevel"/>
    <w:tmpl w:val="63AC46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36090"/>
    <w:multiLevelType w:val="hybridMultilevel"/>
    <w:tmpl w:val="9C7CB8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0" w:nlCheck="1" w:checkStyle="0"/>
  <w:activeWritingStyle w:appName="MSWord" w:lang="en-GB" w:vendorID="64" w:dllVersion="6" w:nlCheck="1" w:checkStyle="1"/>
  <w:defaultTabStop w:val="720"/>
  <w:characterSpacingControl w:val="doNotCompress"/>
  <w:hdrShapeDefaults>
    <o:shapedefaults v:ext="edit" spidmax="150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Vancouver2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p5p0rzdp80p2suerewsp5rfw00txr2rfw5re&quot;&gt;References&lt;record-ids&gt;&lt;item&gt;1&lt;/item&gt;&lt;item&gt;2&lt;/item&gt;&lt;item&gt;4&lt;/item&gt;&lt;item&gt;5&lt;/item&gt;&lt;item&gt;6&lt;/item&gt;&lt;item&gt;7&lt;/item&gt;&lt;item&gt;8&lt;/item&gt;&lt;item&gt;10&lt;/item&gt;&lt;item&gt;11&lt;/item&gt;&lt;item&gt;12&lt;/item&gt;&lt;item&gt;13&lt;/item&gt;&lt;item&gt;14&lt;/item&gt;&lt;item&gt;15&lt;/item&gt;&lt;item&gt;16&lt;/item&gt;&lt;item&gt;17&lt;/item&gt;&lt;item&gt;18&lt;/item&gt;&lt;item&gt;19&lt;/item&gt;&lt;item&gt;20&lt;/item&gt;&lt;item&gt;21&lt;/item&gt;&lt;item&gt;22&lt;/item&gt;&lt;item&gt;23&lt;/item&gt;&lt;item&gt;24&lt;/item&gt;&lt;item&gt;25&lt;/item&gt;&lt;item&gt;26&lt;/item&gt;&lt;item&gt;28&lt;/item&gt;&lt;item&gt;30&lt;/item&gt;&lt;item&gt;31&lt;/item&gt;&lt;/record-ids&gt;&lt;/item&gt;&lt;/Libraries&gt;"/>
  </w:docVars>
  <w:rsids>
    <w:rsidRoot w:val="00861AE3"/>
    <w:rsid w:val="00004D1D"/>
    <w:rsid w:val="00006D30"/>
    <w:rsid w:val="00006D44"/>
    <w:rsid w:val="00011727"/>
    <w:rsid w:val="00011D56"/>
    <w:rsid w:val="00014D76"/>
    <w:rsid w:val="00015F96"/>
    <w:rsid w:val="00016C9C"/>
    <w:rsid w:val="0002024A"/>
    <w:rsid w:val="0002162A"/>
    <w:rsid w:val="00022C20"/>
    <w:rsid w:val="0002328A"/>
    <w:rsid w:val="00023D32"/>
    <w:rsid w:val="000263AD"/>
    <w:rsid w:val="00030FDE"/>
    <w:rsid w:val="000330D2"/>
    <w:rsid w:val="00036A2A"/>
    <w:rsid w:val="00036B61"/>
    <w:rsid w:val="00037A8D"/>
    <w:rsid w:val="000418E0"/>
    <w:rsid w:val="00044B7E"/>
    <w:rsid w:val="000450DC"/>
    <w:rsid w:val="00045CBC"/>
    <w:rsid w:val="0004717C"/>
    <w:rsid w:val="00052799"/>
    <w:rsid w:val="00054C07"/>
    <w:rsid w:val="000562B7"/>
    <w:rsid w:val="0006001F"/>
    <w:rsid w:val="0006380D"/>
    <w:rsid w:val="000640B8"/>
    <w:rsid w:val="000654F2"/>
    <w:rsid w:val="000668BA"/>
    <w:rsid w:val="00067FF0"/>
    <w:rsid w:val="00070F64"/>
    <w:rsid w:val="00073274"/>
    <w:rsid w:val="00075890"/>
    <w:rsid w:val="00077AC1"/>
    <w:rsid w:val="000822EC"/>
    <w:rsid w:val="000838C7"/>
    <w:rsid w:val="00086476"/>
    <w:rsid w:val="00086C92"/>
    <w:rsid w:val="000906EA"/>
    <w:rsid w:val="00090AC5"/>
    <w:rsid w:val="00092227"/>
    <w:rsid w:val="00095ADE"/>
    <w:rsid w:val="00096C72"/>
    <w:rsid w:val="000975E5"/>
    <w:rsid w:val="000A06A0"/>
    <w:rsid w:val="000A2595"/>
    <w:rsid w:val="000A57D9"/>
    <w:rsid w:val="000A5924"/>
    <w:rsid w:val="000B1F25"/>
    <w:rsid w:val="000B2E51"/>
    <w:rsid w:val="000B34DF"/>
    <w:rsid w:val="000B5217"/>
    <w:rsid w:val="000B5654"/>
    <w:rsid w:val="000B5F0B"/>
    <w:rsid w:val="000B6D58"/>
    <w:rsid w:val="000C203A"/>
    <w:rsid w:val="000C319E"/>
    <w:rsid w:val="000C4299"/>
    <w:rsid w:val="000C4AE4"/>
    <w:rsid w:val="000C5289"/>
    <w:rsid w:val="000D02FF"/>
    <w:rsid w:val="000D058D"/>
    <w:rsid w:val="000D0D62"/>
    <w:rsid w:val="000D15B8"/>
    <w:rsid w:val="000D40D3"/>
    <w:rsid w:val="000D5299"/>
    <w:rsid w:val="000D5FA5"/>
    <w:rsid w:val="000D7A70"/>
    <w:rsid w:val="000D7E81"/>
    <w:rsid w:val="000D7F05"/>
    <w:rsid w:val="000E0A6E"/>
    <w:rsid w:val="000E4191"/>
    <w:rsid w:val="000E589B"/>
    <w:rsid w:val="000E59ED"/>
    <w:rsid w:val="000E5EB4"/>
    <w:rsid w:val="000F1F7F"/>
    <w:rsid w:val="000F2C0A"/>
    <w:rsid w:val="000F5015"/>
    <w:rsid w:val="000F5F27"/>
    <w:rsid w:val="001002B7"/>
    <w:rsid w:val="00100A5D"/>
    <w:rsid w:val="00101CD7"/>
    <w:rsid w:val="00102B52"/>
    <w:rsid w:val="00104D1B"/>
    <w:rsid w:val="00104F08"/>
    <w:rsid w:val="001061FE"/>
    <w:rsid w:val="00106717"/>
    <w:rsid w:val="0010685F"/>
    <w:rsid w:val="001101DC"/>
    <w:rsid w:val="001107B3"/>
    <w:rsid w:val="00112DF4"/>
    <w:rsid w:val="00113EC9"/>
    <w:rsid w:val="00117871"/>
    <w:rsid w:val="00127074"/>
    <w:rsid w:val="0013021F"/>
    <w:rsid w:val="0013054B"/>
    <w:rsid w:val="00130D69"/>
    <w:rsid w:val="00130E8F"/>
    <w:rsid w:val="001336EF"/>
    <w:rsid w:val="001347B9"/>
    <w:rsid w:val="0013529C"/>
    <w:rsid w:val="00136B41"/>
    <w:rsid w:val="001370ED"/>
    <w:rsid w:val="0014101D"/>
    <w:rsid w:val="00142A49"/>
    <w:rsid w:val="00144495"/>
    <w:rsid w:val="00145063"/>
    <w:rsid w:val="001452CF"/>
    <w:rsid w:val="00145382"/>
    <w:rsid w:val="00151604"/>
    <w:rsid w:val="00152AEC"/>
    <w:rsid w:val="001559E9"/>
    <w:rsid w:val="00156004"/>
    <w:rsid w:val="001563DA"/>
    <w:rsid w:val="001568E9"/>
    <w:rsid w:val="00157571"/>
    <w:rsid w:val="00157848"/>
    <w:rsid w:val="0016195F"/>
    <w:rsid w:val="0016298B"/>
    <w:rsid w:val="00162C1E"/>
    <w:rsid w:val="00163AF8"/>
    <w:rsid w:val="00163D4A"/>
    <w:rsid w:val="00164980"/>
    <w:rsid w:val="00164D97"/>
    <w:rsid w:val="00171F08"/>
    <w:rsid w:val="00171FDB"/>
    <w:rsid w:val="00172535"/>
    <w:rsid w:val="00172B10"/>
    <w:rsid w:val="00173748"/>
    <w:rsid w:val="00174AEB"/>
    <w:rsid w:val="00176B08"/>
    <w:rsid w:val="00181E53"/>
    <w:rsid w:val="00182ABC"/>
    <w:rsid w:val="00182B2D"/>
    <w:rsid w:val="00183CED"/>
    <w:rsid w:val="001846BF"/>
    <w:rsid w:val="00187424"/>
    <w:rsid w:val="0019321C"/>
    <w:rsid w:val="001A040F"/>
    <w:rsid w:val="001A0628"/>
    <w:rsid w:val="001A2799"/>
    <w:rsid w:val="001A3A27"/>
    <w:rsid w:val="001A679E"/>
    <w:rsid w:val="001B27C7"/>
    <w:rsid w:val="001B2F1C"/>
    <w:rsid w:val="001B40BF"/>
    <w:rsid w:val="001B498E"/>
    <w:rsid w:val="001B568D"/>
    <w:rsid w:val="001B75CA"/>
    <w:rsid w:val="001B7D87"/>
    <w:rsid w:val="001C1059"/>
    <w:rsid w:val="001C3565"/>
    <w:rsid w:val="001C51FD"/>
    <w:rsid w:val="001C7C8D"/>
    <w:rsid w:val="001D020F"/>
    <w:rsid w:val="001D1E7A"/>
    <w:rsid w:val="001D24F9"/>
    <w:rsid w:val="001D50AC"/>
    <w:rsid w:val="001D6264"/>
    <w:rsid w:val="001D636A"/>
    <w:rsid w:val="001D6A21"/>
    <w:rsid w:val="001E2398"/>
    <w:rsid w:val="001E7CF3"/>
    <w:rsid w:val="001F3465"/>
    <w:rsid w:val="001F42B3"/>
    <w:rsid w:val="001F7284"/>
    <w:rsid w:val="002008C4"/>
    <w:rsid w:val="002074A3"/>
    <w:rsid w:val="00207E9B"/>
    <w:rsid w:val="00211826"/>
    <w:rsid w:val="00212C0B"/>
    <w:rsid w:val="002139C6"/>
    <w:rsid w:val="002144F3"/>
    <w:rsid w:val="00216061"/>
    <w:rsid w:val="002220B6"/>
    <w:rsid w:val="00223CF9"/>
    <w:rsid w:val="00224D8F"/>
    <w:rsid w:val="002250AF"/>
    <w:rsid w:val="00226FED"/>
    <w:rsid w:val="0023238F"/>
    <w:rsid w:val="0023387B"/>
    <w:rsid w:val="00233B33"/>
    <w:rsid w:val="00237088"/>
    <w:rsid w:val="00250E16"/>
    <w:rsid w:val="002519E7"/>
    <w:rsid w:val="00252937"/>
    <w:rsid w:val="0025355A"/>
    <w:rsid w:val="002571EF"/>
    <w:rsid w:val="0026217E"/>
    <w:rsid w:val="0026568A"/>
    <w:rsid w:val="00267A44"/>
    <w:rsid w:val="00271847"/>
    <w:rsid w:val="002725E2"/>
    <w:rsid w:val="00272811"/>
    <w:rsid w:val="00277C6D"/>
    <w:rsid w:val="002820B9"/>
    <w:rsid w:val="00285A9F"/>
    <w:rsid w:val="00286347"/>
    <w:rsid w:val="0029411E"/>
    <w:rsid w:val="00296403"/>
    <w:rsid w:val="002965E9"/>
    <w:rsid w:val="002967AB"/>
    <w:rsid w:val="0029687D"/>
    <w:rsid w:val="002973B4"/>
    <w:rsid w:val="002A0539"/>
    <w:rsid w:val="002A1968"/>
    <w:rsid w:val="002A34B8"/>
    <w:rsid w:val="002A4175"/>
    <w:rsid w:val="002A4215"/>
    <w:rsid w:val="002A4258"/>
    <w:rsid w:val="002A4BFC"/>
    <w:rsid w:val="002A5406"/>
    <w:rsid w:val="002B01D3"/>
    <w:rsid w:val="002B1B33"/>
    <w:rsid w:val="002B3D72"/>
    <w:rsid w:val="002B4710"/>
    <w:rsid w:val="002B6658"/>
    <w:rsid w:val="002C11E7"/>
    <w:rsid w:val="002C2EFA"/>
    <w:rsid w:val="002C37A4"/>
    <w:rsid w:val="002C41C0"/>
    <w:rsid w:val="002C49C9"/>
    <w:rsid w:val="002C4B0D"/>
    <w:rsid w:val="002C7955"/>
    <w:rsid w:val="002D052C"/>
    <w:rsid w:val="002D603A"/>
    <w:rsid w:val="002D753D"/>
    <w:rsid w:val="002E07A6"/>
    <w:rsid w:val="002E1681"/>
    <w:rsid w:val="002E1B23"/>
    <w:rsid w:val="002E4421"/>
    <w:rsid w:val="002E57D7"/>
    <w:rsid w:val="002E583F"/>
    <w:rsid w:val="002F0395"/>
    <w:rsid w:val="002F1170"/>
    <w:rsid w:val="002F1E65"/>
    <w:rsid w:val="002F61C9"/>
    <w:rsid w:val="002F757A"/>
    <w:rsid w:val="00301D54"/>
    <w:rsid w:val="003027F3"/>
    <w:rsid w:val="00302D14"/>
    <w:rsid w:val="0030335A"/>
    <w:rsid w:val="0030382C"/>
    <w:rsid w:val="00304CCE"/>
    <w:rsid w:val="0030511C"/>
    <w:rsid w:val="00305F70"/>
    <w:rsid w:val="00306787"/>
    <w:rsid w:val="00307CE8"/>
    <w:rsid w:val="00307F2F"/>
    <w:rsid w:val="00311197"/>
    <w:rsid w:val="00312932"/>
    <w:rsid w:val="003129B2"/>
    <w:rsid w:val="00314AEC"/>
    <w:rsid w:val="00315D20"/>
    <w:rsid w:val="00316520"/>
    <w:rsid w:val="00316901"/>
    <w:rsid w:val="00316AE5"/>
    <w:rsid w:val="00321E12"/>
    <w:rsid w:val="003221CB"/>
    <w:rsid w:val="00324168"/>
    <w:rsid w:val="00325BC5"/>
    <w:rsid w:val="00332BF7"/>
    <w:rsid w:val="003355AB"/>
    <w:rsid w:val="00337FEE"/>
    <w:rsid w:val="003438B7"/>
    <w:rsid w:val="0034636E"/>
    <w:rsid w:val="00346C2D"/>
    <w:rsid w:val="00347872"/>
    <w:rsid w:val="00352D3D"/>
    <w:rsid w:val="003534BD"/>
    <w:rsid w:val="00355E81"/>
    <w:rsid w:val="003568C1"/>
    <w:rsid w:val="00357023"/>
    <w:rsid w:val="00357265"/>
    <w:rsid w:val="00357766"/>
    <w:rsid w:val="00362BBF"/>
    <w:rsid w:val="003665B5"/>
    <w:rsid w:val="00376173"/>
    <w:rsid w:val="00376FEC"/>
    <w:rsid w:val="003801B2"/>
    <w:rsid w:val="003808BA"/>
    <w:rsid w:val="00380B9F"/>
    <w:rsid w:val="003811E3"/>
    <w:rsid w:val="00385410"/>
    <w:rsid w:val="00387C57"/>
    <w:rsid w:val="0039047D"/>
    <w:rsid w:val="00390687"/>
    <w:rsid w:val="003909BD"/>
    <w:rsid w:val="003923A7"/>
    <w:rsid w:val="003923BC"/>
    <w:rsid w:val="00392B00"/>
    <w:rsid w:val="0039323F"/>
    <w:rsid w:val="003935FA"/>
    <w:rsid w:val="0039692C"/>
    <w:rsid w:val="003A3C36"/>
    <w:rsid w:val="003A448B"/>
    <w:rsid w:val="003B35E3"/>
    <w:rsid w:val="003B3814"/>
    <w:rsid w:val="003B45B3"/>
    <w:rsid w:val="003B74F4"/>
    <w:rsid w:val="003C0B2A"/>
    <w:rsid w:val="003C173C"/>
    <w:rsid w:val="003C1889"/>
    <w:rsid w:val="003C3D00"/>
    <w:rsid w:val="003C3EB0"/>
    <w:rsid w:val="003C5AEB"/>
    <w:rsid w:val="003D070D"/>
    <w:rsid w:val="003D30CB"/>
    <w:rsid w:val="003D3203"/>
    <w:rsid w:val="003D3974"/>
    <w:rsid w:val="003D4D45"/>
    <w:rsid w:val="003D6836"/>
    <w:rsid w:val="003E3E98"/>
    <w:rsid w:val="003E5431"/>
    <w:rsid w:val="003E6C1F"/>
    <w:rsid w:val="003F1C1D"/>
    <w:rsid w:val="003F2A38"/>
    <w:rsid w:val="003F3718"/>
    <w:rsid w:val="003F4C4D"/>
    <w:rsid w:val="003F53BC"/>
    <w:rsid w:val="003F57D0"/>
    <w:rsid w:val="003F5DE7"/>
    <w:rsid w:val="003F6521"/>
    <w:rsid w:val="004010BE"/>
    <w:rsid w:val="004022DE"/>
    <w:rsid w:val="00404159"/>
    <w:rsid w:val="00404520"/>
    <w:rsid w:val="00406F53"/>
    <w:rsid w:val="00410768"/>
    <w:rsid w:val="004127B9"/>
    <w:rsid w:val="00412FC8"/>
    <w:rsid w:val="00413BAB"/>
    <w:rsid w:val="004140FB"/>
    <w:rsid w:val="0041441A"/>
    <w:rsid w:val="00415ED4"/>
    <w:rsid w:val="00417835"/>
    <w:rsid w:val="00420AB6"/>
    <w:rsid w:val="0042122C"/>
    <w:rsid w:val="004219E9"/>
    <w:rsid w:val="0042294C"/>
    <w:rsid w:val="00423B3C"/>
    <w:rsid w:val="00426AB6"/>
    <w:rsid w:val="00427AF4"/>
    <w:rsid w:val="00427C45"/>
    <w:rsid w:val="00433442"/>
    <w:rsid w:val="004340B0"/>
    <w:rsid w:val="0043645E"/>
    <w:rsid w:val="0044199D"/>
    <w:rsid w:val="004426D7"/>
    <w:rsid w:val="00444EA1"/>
    <w:rsid w:val="00446ADE"/>
    <w:rsid w:val="004478B6"/>
    <w:rsid w:val="00452761"/>
    <w:rsid w:val="0045359F"/>
    <w:rsid w:val="004579ED"/>
    <w:rsid w:val="00461E21"/>
    <w:rsid w:val="00461EB2"/>
    <w:rsid w:val="00462CAB"/>
    <w:rsid w:val="00467545"/>
    <w:rsid w:val="004705A8"/>
    <w:rsid w:val="00472084"/>
    <w:rsid w:val="00472E07"/>
    <w:rsid w:val="004744BE"/>
    <w:rsid w:val="00483A06"/>
    <w:rsid w:val="0048434C"/>
    <w:rsid w:val="004924D2"/>
    <w:rsid w:val="00493C08"/>
    <w:rsid w:val="00495C20"/>
    <w:rsid w:val="00496BCF"/>
    <w:rsid w:val="004A2C22"/>
    <w:rsid w:val="004A39C7"/>
    <w:rsid w:val="004A6631"/>
    <w:rsid w:val="004A6C71"/>
    <w:rsid w:val="004B100D"/>
    <w:rsid w:val="004B2CDF"/>
    <w:rsid w:val="004B31B3"/>
    <w:rsid w:val="004B5D77"/>
    <w:rsid w:val="004B6927"/>
    <w:rsid w:val="004C3D0D"/>
    <w:rsid w:val="004C4F7C"/>
    <w:rsid w:val="004C69CE"/>
    <w:rsid w:val="004C7170"/>
    <w:rsid w:val="004D0997"/>
    <w:rsid w:val="004D0AB2"/>
    <w:rsid w:val="004D146B"/>
    <w:rsid w:val="004D191E"/>
    <w:rsid w:val="004D4FB0"/>
    <w:rsid w:val="004D6C48"/>
    <w:rsid w:val="004D7223"/>
    <w:rsid w:val="004E0D50"/>
    <w:rsid w:val="004E2B9E"/>
    <w:rsid w:val="004E5D5E"/>
    <w:rsid w:val="004E66F2"/>
    <w:rsid w:val="004E7A90"/>
    <w:rsid w:val="004F2096"/>
    <w:rsid w:val="004F34B1"/>
    <w:rsid w:val="004F51CC"/>
    <w:rsid w:val="004F57B1"/>
    <w:rsid w:val="004F5F29"/>
    <w:rsid w:val="004F6031"/>
    <w:rsid w:val="00501343"/>
    <w:rsid w:val="00504775"/>
    <w:rsid w:val="005048BF"/>
    <w:rsid w:val="00510E14"/>
    <w:rsid w:val="0051350C"/>
    <w:rsid w:val="00513F56"/>
    <w:rsid w:val="00517C2B"/>
    <w:rsid w:val="005255F9"/>
    <w:rsid w:val="00527A0B"/>
    <w:rsid w:val="00527C88"/>
    <w:rsid w:val="00531B6F"/>
    <w:rsid w:val="005336C9"/>
    <w:rsid w:val="005336FD"/>
    <w:rsid w:val="00534745"/>
    <w:rsid w:val="00534F7D"/>
    <w:rsid w:val="005367F2"/>
    <w:rsid w:val="005377CC"/>
    <w:rsid w:val="00543E43"/>
    <w:rsid w:val="005455F6"/>
    <w:rsid w:val="00545ACD"/>
    <w:rsid w:val="005473DD"/>
    <w:rsid w:val="0054790F"/>
    <w:rsid w:val="00552BD5"/>
    <w:rsid w:val="005543C1"/>
    <w:rsid w:val="0055470F"/>
    <w:rsid w:val="00554B3B"/>
    <w:rsid w:val="00555455"/>
    <w:rsid w:val="00561616"/>
    <w:rsid w:val="00563CEF"/>
    <w:rsid w:val="005640A3"/>
    <w:rsid w:val="0056600B"/>
    <w:rsid w:val="00566C4F"/>
    <w:rsid w:val="00566EC2"/>
    <w:rsid w:val="005707D6"/>
    <w:rsid w:val="00570996"/>
    <w:rsid w:val="0057184B"/>
    <w:rsid w:val="0057386A"/>
    <w:rsid w:val="00574469"/>
    <w:rsid w:val="00574BDE"/>
    <w:rsid w:val="00575D35"/>
    <w:rsid w:val="00576A5A"/>
    <w:rsid w:val="00577ECF"/>
    <w:rsid w:val="00581DDD"/>
    <w:rsid w:val="0058266A"/>
    <w:rsid w:val="00582901"/>
    <w:rsid w:val="00585031"/>
    <w:rsid w:val="005869CB"/>
    <w:rsid w:val="00586F1A"/>
    <w:rsid w:val="00590600"/>
    <w:rsid w:val="0059302B"/>
    <w:rsid w:val="0059650B"/>
    <w:rsid w:val="00597223"/>
    <w:rsid w:val="005A641D"/>
    <w:rsid w:val="005A79F2"/>
    <w:rsid w:val="005B27E6"/>
    <w:rsid w:val="005B3D32"/>
    <w:rsid w:val="005B5F6F"/>
    <w:rsid w:val="005B6DFF"/>
    <w:rsid w:val="005C0711"/>
    <w:rsid w:val="005C65CD"/>
    <w:rsid w:val="005D5307"/>
    <w:rsid w:val="005D5735"/>
    <w:rsid w:val="005E22B6"/>
    <w:rsid w:val="005E3FAE"/>
    <w:rsid w:val="005E4846"/>
    <w:rsid w:val="005E71B2"/>
    <w:rsid w:val="005F732A"/>
    <w:rsid w:val="005F7E4F"/>
    <w:rsid w:val="0060057D"/>
    <w:rsid w:val="00600F1E"/>
    <w:rsid w:val="006010B4"/>
    <w:rsid w:val="00601FEF"/>
    <w:rsid w:val="00603AA8"/>
    <w:rsid w:val="00606E6D"/>
    <w:rsid w:val="00607BE0"/>
    <w:rsid w:val="006112AD"/>
    <w:rsid w:val="00612407"/>
    <w:rsid w:val="006140C3"/>
    <w:rsid w:val="00616657"/>
    <w:rsid w:val="0061772D"/>
    <w:rsid w:val="00620E9D"/>
    <w:rsid w:val="00622FBE"/>
    <w:rsid w:val="00626BB8"/>
    <w:rsid w:val="00632025"/>
    <w:rsid w:val="00632780"/>
    <w:rsid w:val="0063288F"/>
    <w:rsid w:val="00633533"/>
    <w:rsid w:val="0063404A"/>
    <w:rsid w:val="006349BA"/>
    <w:rsid w:val="006350B7"/>
    <w:rsid w:val="006369BE"/>
    <w:rsid w:val="00636F69"/>
    <w:rsid w:val="00644F7A"/>
    <w:rsid w:val="006461E9"/>
    <w:rsid w:val="00651075"/>
    <w:rsid w:val="006512C1"/>
    <w:rsid w:val="00651394"/>
    <w:rsid w:val="0065148F"/>
    <w:rsid w:val="0065389B"/>
    <w:rsid w:val="00653A3D"/>
    <w:rsid w:val="00654BFC"/>
    <w:rsid w:val="0065554E"/>
    <w:rsid w:val="006576C2"/>
    <w:rsid w:val="0066358A"/>
    <w:rsid w:val="0066416C"/>
    <w:rsid w:val="0066466F"/>
    <w:rsid w:val="0066543E"/>
    <w:rsid w:val="0066757E"/>
    <w:rsid w:val="006802E5"/>
    <w:rsid w:val="00680759"/>
    <w:rsid w:val="0068120B"/>
    <w:rsid w:val="00682B5B"/>
    <w:rsid w:val="00684421"/>
    <w:rsid w:val="00685068"/>
    <w:rsid w:val="006858FE"/>
    <w:rsid w:val="006867A7"/>
    <w:rsid w:val="006929BC"/>
    <w:rsid w:val="00692CA5"/>
    <w:rsid w:val="00693F63"/>
    <w:rsid w:val="006948BB"/>
    <w:rsid w:val="00695D4B"/>
    <w:rsid w:val="006A1C73"/>
    <w:rsid w:val="006A2D1E"/>
    <w:rsid w:val="006A5EC6"/>
    <w:rsid w:val="006A71C9"/>
    <w:rsid w:val="006B1447"/>
    <w:rsid w:val="006B2623"/>
    <w:rsid w:val="006B3CF8"/>
    <w:rsid w:val="006B469B"/>
    <w:rsid w:val="006B4E64"/>
    <w:rsid w:val="006C0223"/>
    <w:rsid w:val="006C07D9"/>
    <w:rsid w:val="006C1F30"/>
    <w:rsid w:val="006C218C"/>
    <w:rsid w:val="006C4D0B"/>
    <w:rsid w:val="006C4DE6"/>
    <w:rsid w:val="006C5402"/>
    <w:rsid w:val="006C5A01"/>
    <w:rsid w:val="006C5CBB"/>
    <w:rsid w:val="006C7572"/>
    <w:rsid w:val="006C7EA8"/>
    <w:rsid w:val="006D3432"/>
    <w:rsid w:val="006D3E01"/>
    <w:rsid w:val="006D4E83"/>
    <w:rsid w:val="006E039E"/>
    <w:rsid w:val="006E2ADC"/>
    <w:rsid w:val="006E5736"/>
    <w:rsid w:val="006E6558"/>
    <w:rsid w:val="006E6C37"/>
    <w:rsid w:val="006F1945"/>
    <w:rsid w:val="006F3936"/>
    <w:rsid w:val="006F47A9"/>
    <w:rsid w:val="006F486A"/>
    <w:rsid w:val="006F5825"/>
    <w:rsid w:val="006F72AD"/>
    <w:rsid w:val="00700688"/>
    <w:rsid w:val="00704024"/>
    <w:rsid w:val="00704C32"/>
    <w:rsid w:val="007062CF"/>
    <w:rsid w:val="0070674F"/>
    <w:rsid w:val="007072C8"/>
    <w:rsid w:val="0070765C"/>
    <w:rsid w:val="00707D5F"/>
    <w:rsid w:val="00714D9F"/>
    <w:rsid w:val="007169FB"/>
    <w:rsid w:val="00722C64"/>
    <w:rsid w:val="0072448C"/>
    <w:rsid w:val="00727EF5"/>
    <w:rsid w:val="00734011"/>
    <w:rsid w:val="0074048A"/>
    <w:rsid w:val="00740C0C"/>
    <w:rsid w:val="00742DB4"/>
    <w:rsid w:val="007446FE"/>
    <w:rsid w:val="00746E1F"/>
    <w:rsid w:val="00747D78"/>
    <w:rsid w:val="00753BE4"/>
    <w:rsid w:val="00754D89"/>
    <w:rsid w:val="00755DA8"/>
    <w:rsid w:val="00756EEE"/>
    <w:rsid w:val="0075793E"/>
    <w:rsid w:val="007640FD"/>
    <w:rsid w:val="00766363"/>
    <w:rsid w:val="00771221"/>
    <w:rsid w:val="00772970"/>
    <w:rsid w:val="00773139"/>
    <w:rsid w:val="007756B1"/>
    <w:rsid w:val="0078458D"/>
    <w:rsid w:val="0078662E"/>
    <w:rsid w:val="00787498"/>
    <w:rsid w:val="0079230A"/>
    <w:rsid w:val="00794827"/>
    <w:rsid w:val="00794A32"/>
    <w:rsid w:val="007A2C07"/>
    <w:rsid w:val="007A3B18"/>
    <w:rsid w:val="007A3F4B"/>
    <w:rsid w:val="007A4043"/>
    <w:rsid w:val="007A4543"/>
    <w:rsid w:val="007A4C2C"/>
    <w:rsid w:val="007A764D"/>
    <w:rsid w:val="007B08FA"/>
    <w:rsid w:val="007B30AD"/>
    <w:rsid w:val="007B4329"/>
    <w:rsid w:val="007B43DD"/>
    <w:rsid w:val="007B5CE6"/>
    <w:rsid w:val="007C38EE"/>
    <w:rsid w:val="007D0AD5"/>
    <w:rsid w:val="007D12AB"/>
    <w:rsid w:val="007D3469"/>
    <w:rsid w:val="007D43B7"/>
    <w:rsid w:val="007D4E66"/>
    <w:rsid w:val="007D764C"/>
    <w:rsid w:val="007E47F8"/>
    <w:rsid w:val="007E7AD5"/>
    <w:rsid w:val="007F0E73"/>
    <w:rsid w:val="007F2915"/>
    <w:rsid w:val="007F353C"/>
    <w:rsid w:val="007F3BC2"/>
    <w:rsid w:val="00801C56"/>
    <w:rsid w:val="00802657"/>
    <w:rsid w:val="00802E9D"/>
    <w:rsid w:val="008040C8"/>
    <w:rsid w:val="008067DC"/>
    <w:rsid w:val="00807C2C"/>
    <w:rsid w:val="00810AFD"/>
    <w:rsid w:val="0081126B"/>
    <w:rsid w:val="0081338A"/>
    <w:rsid w:val="00814828"/>
    <w:rsid w:val="0081482A"/>
    <w:rsid w:val="00815E50"/>
    <w:rsid w:val="008168C0"/>
    <w:rsid w:val="0081776C"/>
    <w:rsid w:val="00820181"/>
    <w:rsid w:val="00831566"/>
    <w:rsid w:val="00832EF9"/>
    <w:rsid w:val="00833D92"/>
    <w:rsid w:val="00841311"/>
    <w:rsid w:val="00841EBE"/>
    <w:rsid w:val="00842AAF"/>
    <w:rsid w:val="00843F43"/>
    <w:rsid w:val="00845184"/>
    <w:rsid w:val="00846BD8"/>
    <w:rsid w:val="00852662"/>
    <w:rsid w:val="00853AA9"/>
    <w:rsid w:val="00855478"/>
    <w:rsid w:val="0085710B"/>
    <w:rsid w:val="0085766E"/>
    <w:rsid w:val="00861AE3"/>
    <w:rsid w:val="00863132"/>
    <w:rsid w:val="00865D7C"/>
    <w:rsid w:val="00867B3B"/>
    <w:rsid w:val="0087135E"/>
    <w:rsid w:val="008741DE"/>
    <w:rsid w:val="008743C8"/>
    <w:rsid w:val="00875285"/>
    <w:rsid w:val="00876B7C"/>
    <w:rsid w:val="008772B0"/>
    <w:rsid w:val="008806F5"/>
    <w:rsid w:val="008819DC"/>
    <w:rsid w:val="008839B5"/>
    <w:rsid w:val="0088446F"/>
    <w:rsid w:val="008865C4"/>
    <w:rsid w:val="008973B0"/>
    <w:rsid w:val="00897914"/>
    <w:rsid w:val="008A5C5B"/>
    <w:rsid w:val="008A6E6A"/>
    <w:rsid w:val="008A78EA"/>
    <w:rsid w:val="008B0B73"/>
    <w:rsid w:val="008B2405"/>
    <w:rsid w:val="008B2F19"/>
    <w:rsid w:val="008C7C26"/>
    <w:rsid w:val="008D10D2"/>
    <w:rsid w:val="008D1376"/>
    <w:rsid w:val="008D3328"/>
    <w:rsid w:val="008D5121"/>
    <w:rsid w:val="008D5214"/>
    <w:rsid w:val="008D694C"/>
    <w:rsid w:val="008D730D"/>
    <w:rsid w:val="008E4410"/>
    <w:rsid w:val="008E444A"/>
    <w:rsid w:val="008E59BE"/>
    <w:rsid w:val="008F0376"/>
    <w:rsid w:val="008F0B06"/>
    <w:rsid w:val="008F0C7A"/>
    <w:rsid w:val="008F1C7F"/>
    <w:rsid w:val="008F265A"/>
    <w:rsid w:val="008F4775"/>
    <w:rsid w:val="008F535F"/>
    <w:rsid w:val="008F6738"/>
    <w:rsid w:val="008F79FD"/>
    <w:rsid w:val="00903870"/>
    <w:rsid w:val="009040CA"/>
    <w:rsid w:val="00905F98"/>
    <w:rsid w:val="00906587"/>
    <w:rsid w:val="00906ADC"/>
    <w:rsid w:val="00907D76"/>
    <w:rsid w:val="009119EF"/>
    <w:rsid w:val="0091355B"/>
    <w:rsid w:val="009140A5"/>
    <w:rsid w:val="00914A58"/>
    <w:rsid w:val="0091585D"/>
    <w:rsid w:val="00921238"/>
    <w:rsid w:val="009215AB"/>
    <w:rsid w:val="00925023"/>
    <w:rsid w:val="009254CE"/>
    <w:rsid w:val="00930098"/>
    <w:rsid w:val="00930B05"/>
    <w:rsid w:val="00932497"/>
    <w:rsid w:val="009326C7"/>
    <w:rsid w:val="00934279"/>
    <w:rsid w:val="0093503F"/>
    <w:rsid w:val="0093763B"/>
    <w:rsid w:val="0094141F"/>
    <w:rsid w:val="009416B6"/>
    <w:rsid w:val="00941A9A"/>
    <w:rsid w:val="0094359F"/>
    <w:rsid w:val="00943CBB"/>
    <w:rsid w:val="00944C4F"/>
    <w:rsid w:val="0094598F"/>
    <w:rsid w:val="00946531"/>
    <w:rsid w:val="00950DBC"/>
    <w:rsid w:val="00953313"/>
    <w:rsid w:val="00953A74"/>
    <w:rsid w:val="00954737"/>
    <w:rsid w:val="00956AFA"/>
    <w:rsid w:val="0096516C"/>
    <w:rsid w:val="00967D77"/>
    <w:rsid w:val="00971505"/>
    <w:rsid w:val="00972192"/>
    <w:rsid w:val="00972A14"/>
    <w:rsid w:val="00977A3B"/>
    <w:rsid w:val="00977FC9"/>
    <w:rsid w:val="00980DF9"/>
    <w:rsid w:val="00984C86"/>
    <w:rsid w:val="00985A7B"/>
    <w:rsid w:val="009878C1"/>
    <w:rsid w:val="00991A33"/>
    <w:rsid w:val="009920D0"/>
    <w:rsid w:val="009A01F3"/>
    <w:rsid w:val="009A69B8"/>
    <w:rsid w:val="009A7832"/>
    <w:rsid w:val="009B04AB"/>
    <w:rsid w:val="009B232E"/>
    <w:rsid w:val="009B34CB"/>
    <w:rsid w:val="009B6101"/>
    <w:rsid w:val="009B6886"/>
    <w:rsid w:val="009C10DD"/>
    <w:rsid w:val="009C156D"/>
    <w:rsid w:val="009C5572"/>
    <w:rsid w:val="009D240B"/>
    <w:rsid w:val="009D264A"/>
    <w:rsid w:val="009D4634"/>
    <w:rsid w:val="009D4E52"/>
    <w:rsid w:val="009D513F"/>
    <w:rsid w:val="009D5DC6"/>
    <w:rsid w:val="009D5DCD"/>
    <w:rsid w:val="009D61B0"/>
    <w:rsid w:val="009E1444"/>
    <w:rsid w:val="009F2C25"/>
    <w:rsid w:val="009F4547"/>
    <w:rsid w:val="009F474D"/>
    <w:rsid w:val="009F4B30"/>
    <w:rsid w:val="009F79C4"/>
    <w:rsid w:val="00A00905"/>
    <w:rsid w:val="00A00B72"/>
    <w:rsid w:val="00A02DFC"/>
    <w:rsid w:val="00A03823"/>
    <w:rsid w:val="00A06AB2"/>
    <w:rsid w:val="00A07AD6"/>
    <w:rsid w:val="00A12E6B"/>
    <w:rsid w:val="00A1388E"/>
    <w:rsid w:val="00A14E5B"/>
    <w:rsid w:val="00A164A7"/>
    <w:rsid w:val="00A17BCE"/>
    <w:rsid w:val="00A208BB"/>
    <w:rsid w:val="00A22E87"/>
    <w:rsid w:val="00A230DE"/>
    <w:rsid w:val="00A26C70"/>
    <w:rsid w:val="00A27AB5"/>
    <w:rsid w:val="00A27DA3"/>
    <w:rsid w:val="00A30458"/>
    <w:rsid w:val="00A33174"/>
    <w:rsid w:val="00A35465"/>
    <w:rsid w:val="00A356F8"/>
    <w:rsid w:val="00A37E97"/>
    <w:rsid w:val="00A41BF1"/>
    <w:rsid w:val="00A424E0"/>
    <w:rsid w:val="00A435F5"/>
    <w:rsid w:val="00A457B4"/>
    <w:rsid w:val="00A505C4"/>
    <w:rsid w:val="00A50B35"/>
    <w:rsid w:val="00A50F67"/>
    <w:rsid w:val="00A53E58"/>
    <w:rsid w:val="00A5701E"/>
    <w:rsid w:val="00A64392"/>
    <w:rsid w:val="00A6503B"/>
    <w:rsid w:val="00A6643E"/>
    <w:rsid w:val="00A677C4"/>
    <w:rsid w:val="00A738A8"/>
    <w:rsid w:val="00A76658"/>
    <w:rsid w:val="00A769F8"/>
    <w:rsid w:val="00A77583"/>
    <w:rsid w:val="00A803AA"/>
    <w:rsid w:val="00A8230A"/>
    <w:rsid w:val="00A82555"/>
    <w:rsid w:val="00A83B30"/>
    <w:rsid w:val="00A848F6"/>
    <w:rsid w:val="00A85DAA"/>
    <w:rsid w:val="00A86049"/>
    <w:rsid w:val="00A942AD"/>
    <w:rsid w:val="00A9617F"/>
    <w:rsid w:val="00AA183B"/>
    <w:rsid w:val="00AA1FBA"/>
    <w:rsid w:val="00AA2B25"/>
    <w:rsid w:val="00AB1014"/>
    <w:rsid w:val="00AB40DA"/>
    <w:rsid w:val="00AB6DCE"/>
    <w:rsid w:val="00AC138F"/>
    <w:rsid w:val="00AC2DB1"/>
    <w:rsid w:val="00AC4AD8"/>
    <w:rsid w:val="00AC5EB3"/>
    <w:rsid w:val="00AD270D"/>
    <w:rsid w:val="00AE076B"/>
    <w:rsid w:val="00AE0EDB"/>
    <w:rsid w:val="00AE2202"/>
    <w:rsid w:val="00AE38FB"/>
    <w:rsid w:val="00AE5C0A"/>
    <w:rsid w:val="00AE6B28"/>
    <w:rsid w:val="00AE6E14"/>
    <w:rsid w:val="00AF22F5"/>
    <w:rsid w:val="00AF47A6"/>
    <w:rsid w:val="00AF48D9"/>
    <w:rsid w:val="00B014D5"/>
    <w:rsid w:val="00B019BE"/>
    <w:rsid w:val="00B025C2"/>
    <w:rsid w:val="00B07F23"/>
    <w:rsid w:val="00B10A88"/>
    <w:rsid w:val="00B10BB2"/>
    <w:rsid w:val="00B110CA"/>
    <w:rsid w:val="00B1123D"/>
    <w:rsid w:val="00B12908"/>
    <w:rsid w:val="00B12C82"/>
    <w:rsid w:val="00B134E4"/>
    <w:rsid w:val="00B13C43"/>
    <w:rsid w:val="00B1421C"/>
    <w:rsid w:val="00B33BE2"/>
    <w:rsid w:val="00B343F0"/>
    <w:rsid w:val="00B36ED3"/>
    <w:rsid w:val="00B423F2"/>
    <w:rsid w:val="00B5007B"/>
    <w:rsid w:val="00B509AE"/>
    <w:rsid w:val="00B50CA9"/>
    <w:rsid w:val="00B50DD6"/>
    <w:rsid w:val="00B52F5A"/>
    <w:rsid w:val="00B53CF6"/>
    <w:rsid w:val="00B549DE"/>
    <w:rsid w:val="00B54D84"/>
    <w:rsid w:val="00B567EE"/>
    <w:rsid w:val="00B63393"/>
    <w:rsid w:val="00B63526"/>
    <w:rsid w:val="00B719CD"/>
    <w:rsid w:val="00B73484"/>
    <w:rsid w:val="00B74EF3"/>
    <w:rsid w:val="00B80BEA"/>
    <w:rsid w:val="00B81879"/>
    <w:rsid w:val="00B827D7"/>
    <w:rsid w:val="00B83F19"/>
    <w:rsid w:val="00B85B68"/>
    <w:rsid w:val="00B86FD5"/>
    <w:rsid w:val="00B90487"/>
    <w:rsid w:val="00B90645"/>
    <w:rsid w:val="00B929B7"/>
    <w:rsid w:val="00B94315"/>
    <w:rsid w:val="00B95DA6"/>
    <w:rsid w:val="00B961A1"/>
    <w:rsid w:val="00B974C8"/>
    <w:rsid w:val="00BA2197"/>
    <w:rsid w:val="00BA4698"/>
    <w:rsid w:val="00BA60F4"/>
    <w:rsid w:val="00BA6DEA"/>
    <w:rsid w:val="00BA7288"/>
    <w:rsid w:val="00BB08E1"/>
    <w:rsid w:val="00BB23FF"/>
    <w:rsid w:val="00BB2671"/>
    <w:rsid w:val="00BB32F8"/>
    <w:rsid w:val="00BB492F"/>
    <w:rsid w:val="00BC29B3"/>
    <w:rsid w:val="00BC3F80"/>
    <w:rsid w:val="00BC429B"/>
    <w:rsid w:val="00BC762A"/>
    <w:rsid w:val="00BD145A"/>
    <w:rsid w:val="00BD1D33"/>
    <w:rsid w:val="00BD39D6"/>
    <w:rsid w:val="00BD3A21"/>
    <w:rsid w:val="00BD4AF3"/>
    <w:rsid w:val="00BD5BF4"/>
    <w:rsid w:val="00BD7EE3"/>
    <w:rsid w:val="00BE2301"/>
    <w:rsid w:val="00BE2303"/>
    <w:rsid w:val="00BE3890"/>
    <w:rsid w:val="00BF0824"/>
    <w:rsid w:val="00BF37BB"/>
    <w:rsid w:val="00BF3890"/>
    <w:rsid w:val="00BF5562"/>
    <w:rsid w:val="00C0059D"/>
    <w:rsid w:val="00C01F61"/>
    <w:rsid w:val="00C02BB3"/>
    <w:rsid w:val="00C05572"/>
    <w:rsid w:val="00C067A7"/>
    <w:rsid w:val="00C10FE2"/>
    <w:rsid w:val="00C115A1"/>
    <w:rsid w:val="00C11F18"/>
    <w:rsid w:val="00C130AC"/>
    <w:rsid w:val="00C14658"/>
    <w:rsid w:val="00C1480D"/>
    <w:rsid w:val="00C14DEA"/>
    <w:rsid w:val="00C15449"/>
    <w:rsid w:val="00C167D0"/>
    <w:rsid w:val="00C21007"/>
    <w:rsid w:val="00C23F27"/>
    <w:rsid w:val="00C267D9"/>
    <w:rsid w:val="00C26949"/>
    <w:rsid w:val="00C26B53"/>
    <w:rsid w:val="00C3083F"/>
    <w:rsid w:val="00C32ECF"/>
    <w:rsid w:val="00C33551"/>
    <w:rsid w:val="00C343C9"/>
    <w:rsid w:val="00C34AEC"/>
    <w:rsid w:val="00C3693D"/>
    <w:rsid w:val="00C36E8A"/>
    <w:rsid w:val="00C47424"/>
    <w:rsid w:val="00C50177"/>
    <w:rsid w:val="00C5269D"/>
    <w:rsid w:val="00C55CFE"/>
    <w:rsid w:val="00C617AC"/>
    <w:rsid w:val="00C62A60"/>
    <w:rsid w:val="00C63F10"/>
    <w:rsid w:val="00C711E7"/>
    <w:rsid w:val="00C73D21"/>
    <w:rsid w:val="00C74600"/>
    <w:rsid w:val="00C764CA"/>
    <w:rsid w:val="00C77FA1"/>
    <w:rsid w:val="00C82CDA"/>
    <w:rsid w:val="00C86C1E"/>
    <w:rsid w:val="00C86F42"/>
    <w:rsid w:val="00C93A84"/>
    <w:rsid w:val="00C94E2D"/>
    <w:rsid w:val="00C953A1"/>
    <w:rsid w:val="00C97E19"/>
    <w:rsid w:val="00CA2BF4"/>
    <w:rsid w:val="00CA332E"/>
    <w:rsid w:val="00CA42F5"/>
    <w:rsid w:val="00CA497F"/>
    <w:rsid w:val="00CA5D0A"/>
    <w:rsid w:val="00CA78D8"/>
    <w:rsid w:val="00CA7A12"/>
    <w:rsid w:val="00CB71D2"/>
    <w:rsid w:val="00CB72A4"/>
    <w:rsid w:val="00CB7D98"/>
    <w:rsid w:val="00CC07DA"/>
    <w:rsid w:val="00CC1446"/>
    <w:rsid w:val="00CC1977"/>
    <w:rsid w:val="00CC1F67"/>
    <w:rsid w:val="00CC3A0D"/>
    <w:rsid w:val="00CC40C6"/>
    <w:rsid w:val="00CC774B"/>
    <w:rsid w:val="00CC7BAB"/>
    <w:rsid w:val="00CD27E8"/>
    <w:rsid w:val="00CD62B6"/>
    <w:rsid w:val="00CD6A61"/>
    <w:rsid w:val="00CE7615"/>
    <w:rsid w:val="00CF0961"/>
    <w:rsid w:val="00CF13F6"/>
    <w:rsid w:val="00CF2BFC"/>
    <w:rsid w:val="00CF33D4"/>
    <w:rsid w:val="00CF3636"/>
    <w:rsid w:val="00CF3895"/>
    <w:rsid w:val="00CF51C4"/>
    <w:rsid w:val="00D02230"/>
    <w:rsid w:val="00D026A9"/>
    <w:rsid w:val="00D058F1"/>
    <w:rsid w:val="00D0760E"/>
    <w:rsid w:val="00D13D30"/>
    <w:rsid w:val="00D14103"/>
    <w:rsid w:val="00D16221"/>
    <w:rsid w:val="00D16881"/>
    <w:rsid w:val="00D16C49"/>
    <w:rsid w:val="00D16CED"/>
    <w:rsid w:val="00D17521"/>
    <w:rsid w:val="00D22932"/>
    <w:rsid w:val="00D241BC"/>
    <w:rsid w:val="00D254D8"/>
    <w:rsid w:val="00D30239"/>
    <w:rsid w:val="00D3363D"/>
    <w:rsid w:val="00D35823"/>
    <w:rsid w:val="00D3666F"/>
    <w:rsid w:val="00D36EF4"/>
    <w:rsid w:val="00D41346"/>
    <w:rsid w:val="00D44432"/>
    <w:rsid w:val="00D46E78"/>
    <w:rsid w:val="00D50DDE"/>
    <w:rsid w:val="00D51B51"/>
    <w:rsid w:val="00D62C0D"/>
    <w:rsid w:val="00D64E69"/>
    <w:rsid w:val="00D661D4"/>
    <w:rsid w:val="00D66380"/>
    <w:rsid w:val="00D6674D"/>
    <w:rsid w:val="00D668BB"/>
    <w:rsid w:val="00D672E5"/>
    <w:rsid w:val="00D6759B"/>
    <w:rsid w:val="00D7070C"/>
    <w:rsid w:val="00D75274"/>
    <w:rsid w:val="00D77003"/>
    <w:rsid w:val="00D770D1"/>
    <w:rsid w:val="00D82FE9"/>
    <w:rsid w:val="00D85A57"/>
    <w:rsid w:val="00D86371"/>
    <w:rsid w:val="00D92709"/>
    <w:rsid w:val="00D942FB"/>
    <w:rsid w:val="00D96E78"/>
    <w:rsid w:val="00D97BE4"/>
    <w:rsid w:val="00D97F0C"/>
    <w:rsid w:val="00DA3A17"/>
    <w:rsid w:val="00DA790B"/>
    <w:rsid w:val="00DB0DA7"/>
    <w:rsid w:val="00DB275D"/>
    <w:rsid w:val="00DD0BCD"/>
    <w:rsid w:val="00DD1CFB"/>
    <w:rsid w:val="00DE47EE"/>
    <w:rsid w:val="00DE5266"/>
    <w:rsid w:val="00DF06D0"/>
    <w:rsid w:val="00DF13D0"/>
    <w:rsid w:val="00DF23DE"/>
    <w:rsid w:val="00DF25D2"/>
    <w:rsid w:val="00DF279C"/>
    <w:rsid w:val="00DF2CCE"/>
    <w:rsid w:val="00DF3631"/>
    <w:rsid w:val="00DF52E1"/>
    <w:rsid w:val="00DF76A7"/>
    <w:rsid w:val="00E00B0E"/>
    <w:rsid w:val="00E00FA5"/>
    <w:rsid w:val="00E010CA"/>
    <w:rsid w:val="00E0210F"/>
    <w:rsid w:val="00E03444"/>
    <w:rsid w:val="00E03B7E"/>
    <w:rsid w:val="00E0435C"/>
    <w:rsid w:val="00E1029A"/>
    <w:rsid w:val="00E13DEE"/>
    <w:rsid w:val="00E14A3A"/>
    <w:rsid w:val="00E16410"/>
    <w:rsid w:val="00E200FD"/>
    <w:rsid w:val="00E205E0"/>
    <w:rsid w:val="00E20636"/>
    <w:rsid w:val="00E235FB"/>
    <w:rsid w:val="00E248C5"/>
    <w:rsid w:val="00E250AB"/>
    <w:rsid w:val="00E259D2"/>
    <w:rsid w:val="00E26AD1"/>
    <w:rsid w:val="00E27928"/>
    <w:rsid w:val="00E33B21"/>
    <w:rsid w:val="00E34517"/>
    <w:rsid w:val="00E34D08"/>
    <w:rsid w:val="00E35619"/>
    <w:rsid w:val="00E417BE"/>
    <w:rsid w:val="00E47C78"/>
    <w:rsid w:val="00E47EEA"/>
    <w:rsid w:val="00E52621"/>
    <w:rsid w:val="00E529AC"/>
    <w:rsid w:val="00E5340A"/>
    <w:rsid w:val="00E54068"/>
    <w:rsid w:val="00E578B3"/>
    <w:rsid w:val="00E6008E"/>
    <w:rsid w:val="00E60684"/>
    <w:rsid w:val="00E612FC"/>
    <w:rsid w:val="00E67D65"/>
    <w:rsid w:val="00E75AE6"/>
    <w:rsid w:val="00E75EB1"/>
    <w:rsid w:val="00E77C23"/>
    <w:rsid w:val="00E800D9"/>
    <w:rsid w:val="00E82BCC"/>
    <w:rsid w:val="00E82E0E"/>
    <w:rsid w:val="00E83ECF"/>
    <w:rsid w:val="00E84626"/>
    <w:rsid w:val="00E85030"/>
    <w:rsid w:val="00E8515B"/>
    <w:rsid w:val="00E869C4"/>
    <w:rsid w:val="00E90A19"/>
    <w:rsid w:val="00E91AD1"/>
    <w:rsid w:val="00E9552E"/>
    <w:rsid w:val="00EA0EA3"/>
    <w:rsid w:val="00EA228A"/>
    <w:rsid w:val="00EA2F69"/>
    <w:rsid w:val="00EA5811"/>
    <w:rsid w:val="00EA740E"/>
    <w:rsid w:val="00EB6F68"/>
    <w:rsid w:val="00EC0D95"/>
    <w:rsid w:val="00EC1CE7"/>
    <w:rsid w:val="00EC2208"/>
    <w:rsid w:val="00EC285F"/>
    <w:rsid w:val="00EC316E"/>
    <w:rsid w:val="00EC3792"/>
    <w:rsid w:val="00EC5A73"/>
    <w:rsid w:val="00EC6673"/>
    <w:rsid w:val="00ED0C97"/>
    <w:rsid w:val="00ED12FB"/>
    <w:rsid w:val="00ED13B0"/>
    <w:rsid w:val="00ED207E"/>
    <w:rsid w:val="00ED2FA6"/>
    <w:rsid w:val="00ED3DD9"/>
    <w:rsid w:val="00ED48DD"/>
    <w:rsid w:val="00ED6C34"/>
    <w:rsid w:val="00ED712F"/>
    <w:rsid w:val="00ED731E"/>
    <w:rsid w:val="00ED7B81"/>
    <w:rsid w:val="00EE03CD"/>
    <w:rsid w:val="00EE24BD"/>
    <w:rsid w:val="00EE2B58"/>
    <w:rsid w:val="00EE2E75"/>
    <w:rsid w:val="00EE4481"/>
    <w:rsid w:val="00EE6531"/>
    <w:rsid w:val="00EE6989"/>
    <w:rsid w:val="00EF0563"/>
    <w:rsid w:val="00EF1153"/>
    <w:rsid w:val="00EF1998"/>
    <w:rsid w:val="00EF3ABC"/>
    <w:rsid w:val="00EF3CA8"/>
    <w:rsid w:val="00EF46C3"/>
    <w:rsid w:val="00EF6982"/>
    <w:rsid w:val="00EF6AD3"/>
    <w:rsid w:val="00F028BA"/>
    <w:rsid w:val="00F02DFA"/>
    <w:rsid w:val="00F076CB"/>
    <w:rsid w:val="00F076F9"/>
    <w:rsid w:val="00F1582A"/>
    <w:rsid w:val="00F23458"/>
    <w:rsid w:val="00F26C8F"/>
    <w:rsid w:val="00F3060F"/>
    <w:rsid w:val="00F30ABE"/>
    <w:rsid w:val="00F30CA5"/>
    <w:rsid w:val="00F316C2"/>
    <w:rsid w:val="00F324B6"/>
    <w:rsid w:val="00F328EE"/>
    <w:rsid w:val="00F33FBB"/>
    <w:rsid w:val="00F34B21"/>
    <w:rsid w:val="00F41992"/>
    <w:rsid w:val="00F423E6"/>
    <w:rsid w:val="00F42ED3"/>
    <w:rsid w:val="00F4518B"/>
    <w:rsid w:val="00F46D8C"/>
    <w:rsid w:val="00F51500"/>
    <w:rsid w:val="00F53950"/>
    <w:rsid w:val="00F56630"/>
    <w:rsid w:val="00F56EE1"/>
    <w:rsid w:val="00F6106D"/>
    <w:rsid w:val="00F625E8"/>
    <w:rsid w:val="00F637B6"/>
    <w:rsid w:val="00F64218"/>
    <w:rsid w:val="00F656F1"/>
    <w:rsid w:val="00F67878"/>
    <w:rsid w:val="00F70654"/>
    <w:rsid w:val="00F73977"/>
    <w:rsid w:val="00F771F2"/>
    <w:rsid w:val="00F800D7"/>
    <w:rsid w:val="00F8099D"/>
    <w:rsid w:val="00F81F92"/>
    <w:rsid w:val="00F8492C"/>
    <w:rsid w:val="00F85277"/>
    <w:rsid w:val="00F85595"/>
    <w:rsid w:val="00F8589A"/>
    <w:rsid w:val="00F91A5C"/>
    <w:rsid w:val="00F93842"/>
    <w:rsid w:val="00F95CF8"/>
    <w:rsid w:val="00FA137B"/>
    <w:rsid w:val="00FA1A78"/>
    <w:rsid w:val="00FA1EF1"/>
    <w:rsid w:val="00FA3CE4"/>
    <w:rsid w:val="00FA474A"/>
    <w:rsid w:val="00FA5BCA"/>
    <w:rsid w:val="00FB169B"/>
    <w:rsid w:val="00FB1819"/>
    <w:rsid w:val="00FB3BDA"/>
    <w:rsid w:val="00FB5FAC"/>
    <w:rsid w:val="00FB65F6"/>
    <w:rsid w:val="00FC05D1"/>
    <w:rsid w:val="00FC17A7"/>
    <w:rsid w:val="00FC2281"/>
    <w:rsid w:val="00FC2D5A"/>
    <w:rsid w:val="00FC3433"/>
    <w:rsid w:val="00FC4A02"/>
    <w:rsid w:val="00FC4BB3"/>
    <w:rsid w:val="00FC4D1F"/>
    <w:rsid w:val="00FD162C"/>
    <w:rsid w:val="00FD3E2F"/>
    <w:rsid w:val="00FD42B8"/>
    <w:rsid w:val="00FD4589"/>
    <w:rsid w:val="00FD4C94"/>
    <w:rsid w:val="00FE00B0"/>
    <w:rsid w:val="00FE108E"/>
    <w:rsid w:val="00FE2FC6"/>
    <w:rsid w:val="00FE3B02"/>
    <w:rsid w:val="00FE432D"/>
    <w:rsid w:val="00FE43E4"/>
    <w:rsid w:val="00FE67C0"/>
    <w:rsid w:val="00FE6E86"/>
    <w:rsid w:val="00FE7589"/>
    <w:rsid w:val="00FE75BF"/>
    <w:rsid w:val="00FE7C59"/>
    <w:rsid w:val="00FF4991"/>
    <w:rsid w:val="00FF5EC6"/>
    <w:rsid w:val="00FF6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0529"/>
    <o:shapelayout v:ext="edit">
      <o:idmap v:ext="edit" data="1"/>
    </o:shapelayout>
  </w:shapeDefaults>
  <w:decimalSymbol w:val="."/>
  <w:listSeparator w:val=","/>
  <w14:docId w14:val="1AF5709D"/>
  <w15:chartTrackingRefBased/>
  <w15:docId w15:val="{C91D3A23-0610-4E9C-9F33-384F99FC0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1AE3"/>
    <w:pPr>
      <w:autoSpaceDE w:val="0"/>
      <w:autoSpaceDN w:val="0"/>
      <w:adjustRightInd w:val="0"/>
      <w:jc w:val="both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6049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6049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6049"/>
    <w:pPr>
      <w:keepNext/>
      <w:keepLines/>
      <w:spacing w:before="40" w:after="0"/>
      <w:outlineLvl w:val="2"/>
    </w:pPr>
    <w:rPr>
      <w:rFonts w:eastAsiaTheme="majorEastAsia" w:cstheme="majorBidi"/>
      <w:i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6403"/>
    <w:pPr>
      <w:spacing w:after="0" w:line="360" w:lineRule="auto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6403"/>
    <w:rPr>
      <w:rFonts w:ascii="Times New Roman" w:eastAsiaTheme="majorEastAsia" w:hAnsi="Times New Roman" w:cstheme="majorBidi"/>
      <w:b/>
      <w:noProof/>
      <w:spacing w:val="-10"/>
      <w:kern w:val="28"/>
      <w:sz w:val="36"/>
      <w:szCs w:val="56"/>
      <w:lang w:eastAsia="en-GB"/>
    </w:rPr>
  </w:style>
  <w:style w:type="paragraph" w:customStyle="1" w:styleId="centerpar">
    <w:name w:val="centerpar"/>
    <w:basedOn w:val="Normal"/>
    <w:uiPriority w:val="99"/>
    <w:rsid w:val="00861AE3"/>
    <w:pPr>
      <w:keepLines/>
      <w:spacing w:before="120" w:after="120"/>
      <w:jc w:val="center"/>
    </w:pPr>
  </w:style>
  <w:style w:type="character" w:styleId="Hyperlink">
    <w:name w:val="Hyperlink"/>
    <w:basedOn w:val="DefaultParagraphFont"/>
    <w:uiPriority w:val="99"/>
    <w:unhideWhenUsed/>
    <w:rsid w:val="00861AE3"/>
    <w:rPr>
      <w:color w:val="0563C1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390687"/>
  </w:style>
  <w:style w:type="character" w:customStyle="1" w:styleId="Heading1Char">
    <w:name w:val="Heading 1 Char"/>
    <w:basedOn w:val="DefaultParagraphFont"/>
    <w:link w:val="Heading1"/>
    <w:uiPriority w:val="9"/>
    <w:rsid w:val="00A86049"/>
    <w:rPr>
      <w:rFonts w:ascii="Times New Roman" w:eastAsiaTheme="majorEastAsia" w:hAnsi="Times New Roman" w:cstheme="majorBidi"/>
      <w:b/>
      <w:noProof/>
      <w:sz w:val="32"/>
      <w:szCs w:val="32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A86049"/>
    <w:rPr>
      <w:rFonts w:ascii="Times New Roman" w:eastAsiaTheme="majorEastAsia" w:hAnsi="Times New Roman" w:cstheme="majorBidi"/>
      <w:b/>
      <w:noProof/>
      <w:sz w:val="26"/>
      <w:szCs w:val="26"/>
      <w:lang w:eastAsia="en-GB"/>
    </w:rPr>
  </w:style>
  <w:style w:type="table" w:styleId="TableGridLight">
    <w:name w:val="Grid Table Light"/>
    <w:basedOn w:val="TableNormal"/>
    <w:uiPriority w:val="40"/>
    <w:rsid w:val="007D346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uiPriority w:val="1"/>
    <w:qFormat/>
    <w:rsid w:val="003808BA"/>
    <w:pPr>
      <w:autoSpaceDE w:val="0"/>
      <w:autoSpaceDN w:val="0"/>
      <w:adjustRightInd w:val="0"/>
      <w:spacing w:after="0" w:line="240" w:lineRule="auto"/>
      <w:jc w:val="both"/>
    </w:pPr>
    <w:rPr>
      <w:rFonts w:ascii="Times New Roman" w:eastAsiaTheme="minorEastAsia" w:hAnsi="Times New Roman" w:cs="Times New Roman"/>
      <w:noProof/>
      <w:sz w:val="24"/>
      <w:szCs w:val="24"/>
      <w:lang w:eastAsia="en-GB"/>
    </w:rPr>
  </w:style>
  <w:style w:type="paragraph" w:customStyle="1" w:styleId="EndNoteBibliographyTitle">
    <w:name w:val="EndNote Bibliography Title"/>
    <w:basedOn w:val="Normal"/>
    <w:link w:val="EndNoteBibliographyTitleChar"/>
    <w:rsid w:val="00566EC2"/>
    <w:pPr>
      <w:spacing w:after="0"/>
      <w:jc w:val="center"/>
    </w:pPr>
  </w:style>
  <w:style w:type="character" w:customStyle="1" w:styleId="EndNoteBibliographyTitleChar">
    <w:name w:val="EndNote Bibliography Title Char"/>
    <w:basedOn w:val="DefaultParagraphFont"/>
    <w:link w:val="EndNoteBibliographyTitle"/>
    <w:rsid w:val="00566EC2"/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customStyle="1" w:styleId="EndNoteBibliography">
    <w:name w:val="EndNote Bibliography"/>
    <w:basedOn w:val="Normal"/>
    <w:link w:val="EndNoteBibliographyChar"/>
    <w:rsid w:val="00566EC2"/>
    <w:pPr>
      <w:spacing w:line="240" w:lineRule="auto"/>
    </w:pPr>
  </w:style>
  <w:style w:type="character" w:customStyle="1" w:styleId="EndNoteBibliographyChar">
    <w:name w:val="EndNote Bibliography Char"/>
    <w:basedOn w:val="DefaultParagraphFont"/>
    <w:link w:val="EndNoteBibliography"/>
    <w:rsid w:val="00566EC2"/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0658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06587"/>
    <w:rPr>
      <w:rFonts w:ascii="Times New Roman" w:eastAsiaTheme="minorEastAsia" w:hAnsi="Times New Roman" w:cs="Times New Roman"/>
      <w:noProof/>
      <w:sz w:val="20"/>
      <w:szCs w:val="20"/>
      <w:lang w:eastAsia="en-GB"/>
    </w:rPr>
  </w:style>
  <w:style w:type="character" w:styleId="EndnoteReference">
    <w:name w:val="endnote reference"/>
    <w:basedOn w:val="DefaultParagraphFont"/>
    <w:uiPriority w:val="99"/>
    <w:semiHidden/>
    <w:unhideWhenUsed/>
    <w:rsid w:val="00906587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A86049"/>
    <w:pPr>
      <w:autoSpaceDE/>
      <w:autoSpaceDN/>
      <w:adjustRightInd/>
      <w:spacing w:before="100" w:beforeAutospacing="1" w:after="100" w:afterAutospacing="1" w:line="240" w:lineRule="auto"/>
      <w:jc w:val="left"/>
    </w:pPr>
    <w:rPr>
      <w:rFonts w:eastAsia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A86049"/>
    <w:rPr>
      <w:rFonts w:ascii="Times New Roman" w:eastAsiaTheme="majorEastAsia" w:hAnsi="Times New Roman" w:cstheme="majorBidi"/>
      <w:i/>
      <w:noProof/>
      <w:sz w:val="26"/>
      <w:szCs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2E4421"/>
    <w:pPr>
      <w:spacing w:after="200" w:line="240" w:lineRule="auto"/>
    </w:pPr>
    <w:rPr>
      <w:iCs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026A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95D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DA6"/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B95D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DA6"/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customStyle="1" w:styleId="Mention1">
    <w:name w:val="Mention1"/>
    <w:basedOn w:val="DefaultParagraphFont"/>
    <w:uiPriority w:val="99"/>
    <w:semiHidden/>
    <w:unhideWhenUsed/>
    <w:rsid w:val="00B50DD6"/>
    <w:rPr>
      <w:color w:val="2B579A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4D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D84"/>
    <w:rPr>
      <w:rFonts w:ascii="Segoe UI" w:eastAsiaTheme="minorEastAsia" w:hAnsi="Segoe UI" w:cs="Segoe UI"/>
      <w:sz w:val="18"/>
      <w:szCs w:val="18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F81F92"/>
    <w:rPr>
      <w:color w:val="808080"/>
    </w:rPr>
  </w:style>
  <w:style w:type="character" w:customStyle="1" w:styleId="font81">
    <w:name w:val="font81"/>
    <w:basedOn w:val="DefaultParagraphFont"/>
    <w:rsid w:val="007A4043"/>
    <w:rPr>
      <w:rFonts w:ascii="Calibri" w:hAnsi="Calibri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styleId="Mention">
    <w:name w:val="Mention"/>
    <w:basedOn w:val="DefaultParagraphFont"/>
    <w:uiPriority w:val="99"/>
    <w:semiHidden/>
    <w:unhideWhenUsed/>
    <w:rsid w:val="008743C8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9A01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02B5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D40D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04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3707FA-C2AF-4B38-B15C-01DA114E1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A706AFF8.dotm</Template>
  <TotalTime>51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Bristol</Company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Staley</dc:creator>
  <cp:keywords/>
  <dc:description/>
  <cp:lastModifiedBy>James Staley</cp:lastModifiedBy>
  <cp:revision>16</cp:revision>
  <dcterms:created xsi:type="dcterms:W3CDTF">2017-08-30T13:12:00Z</dcterms:created>
  <dcterms:modified xsi:type="dcterms:W3CDTF">2017-10-16T13:44:00Z</dcterms:modified>
</cp:coreProperties>
</file>